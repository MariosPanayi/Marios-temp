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9804d11642c45d1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4400"/>
      </w:tblGrid>
      <w:tr w:rsidR="00C739E7" w:rsidRPr="00C739E7" w14:paraId="0F579CEA" w14:textId="77777777" w:rsidTr="00C739E7">
        <w:tc>
          <w:tcPr>
            <w:tcW w:w="11016" w:type="dxa"/>
            <w:shd w:val="clear" w:color="auto" w:fill="auto"/>
          </w:tcPr>
          <w:p w14:paraId="243138AA" w14:textId="773A09E8" w:rsidR="00EA415B" w:rsidRPr="00C739E7" w:rsidRDefault="00375B27">
            <w:pPr>
              <w:pStyle w:val="Month"/>
              <w:rPr>
                <w:rFonts w:ascii="Arial" w:hAnsi="Arial" w:cs="Arial"/>
                <w:color w:val="auto"/>
                <w:sz w:val="44"/>
                <w:szCs w:val="44"/>
              </w:rPr>
            </w:pPr>
            <w:r w:rsidRPr="00C739E7">
              <w:rPr>
                <w:rFonts w:ascii="Arial" w:hAnsi="Arial" w:cs="Arial"/>
                <w:color w:val="auto"/>
                <w:sz w:val="44"/>
                <w:szCs w:val="44"/>
              </w:rPr>
              <w:fldChar w:fldCharType="begin"/>
            </w:r>
            <w:r w:rsidRPr="00C739E7">
              <w:rPr>
                <w:rFonts w:ascii="Arial" w:hAnsi="Arial" w:cs="Arial"/>
                <w:color w:val="auto"/>
                <w:sz w:val="44"/>
                <w:szCs w:val="44"/>
              </w:rPr>
              <w:instrText xml:space="preserve"> DOCVARIABLE  MonthStart \@ MMMM \* MERGEFORMAT </w:instrText>
            </w:r>
            <w:r w:rsidRPr="00C739E7">
              <w:rPr>
                <w:rFonts w:ascii="Arial" w:hAnsi="Arial" w:cs="Arial"/>
                <w:color w:val="auto"/>
                <w:sz w:val="44"/>
                <w:szCs w:val="44"/>
              </w:rPr>
              <w:fldChar w:fldCharType="separate"/>
            </w:r>
            <w:r w:rsidR="00C739E7" w:rsidRPr="00C739E7">
              <w:rPr>
                <w:rFonts w:ascii="Arial" w:hAnsi="Arial" w:cs="Arial"/>
                <w:color w:val="auto"/>
                <w:sz w:val="44"/>
                <w:szCs w:val="44"/>
              </w:rPr>
              <w:t>April</w:t>
            </w:r>
            <w:r w:rsidRPr="00C739E7">
              <w:rPr>
                <w:rFonts w:ascii="Arial" w:hAnsi="Arial" w:cs="Arial"/>
                <w:color w:val="auto"/>
                <w:sz w:val="44"/>
                <w:szCs w:val="44"/>
              </w:rPr>
              <w:fldChar w:fldCharType="end"/>
            </w:r>
            <w:r w:rsidR="00C739E7" w:rsidRPr="00C739E7">
              <w:rPr>
                <w:rFonts w:ascii="Arial" w:hAnsi="Arial" w:cs="Arial"/>
                <w:color w:val="auto"/>
                <w:sz w:val="44"/>
                <w:szCs w:val="44"/>
              </w:rPr>
              <w:t xml:space="preserve">                                                                                 </w:t>
            </w:r>
            <w:r w:rsidR="00C739E7">
              <w:rPr>
                <w:rFonts w:ascii="Arial" w:hAnsi="Arial" w:cs="Arial"/>
                <w:color w:val="auto"/>
                <w:sz w:val="44"/>
                <w:szCs w:val="44"/>
              </w:rPr>
              <w:t xml:space="preserve">                 </w:t>
            </w:r>
            <w:r w:rsidR="00C739E7" w:rsidRPr="00C739E7">
              <w:rPr>
                <w:rFonts w:ascii="Arial" w:hAnsi="Arial" w:cs="Arial"/>
                <w:color w:val="auto"/>
                <w:sz w:val="44"/>
                <w:szCs w:val="44"/>
              </w:rPr>
              <w:fldChar w:fldCharType="begin"/>
            </w:r>
            <w:r w:rsidR="00C739E7" w:rsidRPr="00C739E7">
              <w:rPr>
                <w:rFonts w:ascii="Arial" w:hAnsi="Arial" w:cs="Arial"/>
                <w:color w:val="auto"/>
                <w:sz w:val="44"/>
                <w:szCs w:val="44"/>
              </w:rPr>
              <w:instrText xml:space="preserve"> DOCVARIABLE  MonthStart \@  yyyy   \* MERGEFORMAT </w:instrText>
            </w:r>
            <w:r w:rsidR="00C739E7" w:rsidRPr="00C739E7">
              <w:rPr>
                <w:rFonts w:ascii="Arial" w:hAnsi="Arial" w:cs="Arial"/>
                <w:color w:val="auto"/>
                <w:sz w:val="44"/>
                <w:szCs w:val="44"/>
              </w:rPr>
              <w:fldChar w:fldCharType="separate"/>
            </w:r>
            <w:r w:rsidR="00C739E7" w:rsidRPr="00C739E7">
              <w:rPr>
                <w:rFonts w:ascii="Arial" w:hAnsi="Arial" w:cs="Arial"/>
                <w:color w:val="auto"/>
                <w:sz w:val="44"/>
                <w:szCs w:val="44"/>
              </w:rPr>
              <w:t>2021</w:t>
            </w:r>
            <w:r w:rsidR="00C739E7" w:rsidRPr="00C739E7">
              <w:rPr>
                <w:rFonts w:ascii="Arial" w:hAnsi="Arial" w:cs="Arial"/>
                <w:color w:val="auto"/>
                <w:sz w:val="44"/>
                <w:szCs w:val="44"/>
              </w:rPr>
              <w:fldChar w:fldCharType="end"/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2049"/>
        <w:gridCol w:w="2051"/>
        <w:gridCol w:w="2054"/>
        <w:gridCol w:w="2070"/>
        <w:gridCol w:w="2058"/>
        <w:gridCol w:w="2045"/>
        <w:gridCol w:w="2057"/>
      </w:tblGrid>
      <w:tr w:rsidR="00EA415B" w:rsidRPr="00C739E7" w14:paraId="34D3D78D" w14:textId="77777777" w:rsidTr="00C7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rial" w:hAnsi="Arial" w:cs="Arial"/>
            </w:rPr>
            <w:id w:val="2085032416"/>
            <w:placeholder>
              <w:docPart w:val="CA3AA3F658BC4EE0B4475436721985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49" w:type="dxa"/>
              </w:tcPr>
              <w:p w14:paraId="719AF0D9" w14:textId="77777777" w:rsidR="00EA415B" w:rsidRPr="00C739E7" w:rsidRDefault="00375B27">
                <w:pPr>
                  <w:pStyle w:val="Days"/>
                  <w:rPr>
                    <w:rFonts w:ascii="Arial" w:hAnsi="Arial" w:cs="Arial"/>
                  </w:rPr>
                </w:pPr>
                <w:r w:rsidRPr="00C739E7">
                  <w:rPr>
                    <w:rFonts w:ascii="Arial" w:hAnsi="Arial" w:cs="Arial"/>
                  </w:rPr>
                  <w:t>Sunday</w:t>
                </w:r>
              </w:p>
            </w:tc>
          </w:sdtContent>
        </w:sdt>
        <w:tc>
          <w:tcPr>
            <w:tcW w:w="2051" w:type="dxa"/>
          </w:tcPr>
          <w:p w14:paraId="6016BC13" w14:textId="77777777" w:rsidR="00EA415B" w:rsidRPr="00C739E7" w:rsidRDefault="00FF6C55">
            <w:pPr>
              <w:pStyle w:val="Day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41225648"/>
                <w:placeholder>
                  <w:docPart w:val="8E74F9FFDD4645CC8F63697755D9A674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739E7">
                  <w:rPr>
                    <w:rFonts w:ascii="Arial" w:hAnsi="Arial" w:cs="Arial"/>
                  </w:rPr>
                  <w:t>Monday</w:t>
                </w:r>
              </w:sdtContent>
            </w:sdt>
          </w:p>
        </w:tc>
        <w:tc>
          <w:tcPr>
            <w:tcW w:w="2054" w:type="dxa"/>
          </w:tcPr>
          <w:p w14:paraId="633A1FDC" w14:textId="77777777" w:rsidR="00EA415B" w:rsidRPr="00C739E7" w:rsidRDefault="00FF6C55">
            <w:pPr>
              <w:pStyle w:val="Day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25834277"/>
                <w:placeholder>
                  <w:docPart w:val="E723B9C48F9443C9A59856A2B1EB1AEC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739E7">
                  <w:rPr>
                    <w:rFonts w:ascii="Arial" w:hAnsi="Arial" w:cs="Arial"/>
                  </w:rPr>
                  <w:t>Tuesday</w:t>
                </w:r>
              </w:sdtContent>
            </w:sdt>
          </w:p>
        </w:tc>
        <w:tc>
          <w:tcPr>
            <w:tcW w:w="2070" w:type="dxa"/>
          </w:tcPr>
          <w:p w14:paraId="47E51788" w14:textId="77777777" w:rsidR="00EA415B" w:rsidRPr="00C739E7" w:rsidRDefault="00FF6C55">
            <w:pPr>
              <w:pStyle w:val="Day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21838800"/>
                <w:placeholder>
                  <w:docPart w:val="F3931D6F7963462C9F279A8228201832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739E7">
                  <w:rPr>
                    <w:rFonts w:ascii="Arial" w:hAnsi="Arial" w:cs="Arial"/>
                  </w:rPr>
                  <w:t>Wednesday</w:t>
                </w:r>
              </w:sdtContent>
            </w:sdt>
          </w:p>
        </w:tc>
        <w:tc>
          <w:tcPr>
            <w:tcW w:w="2058" w:type="dxa"/>
          </w:tcPr>
          <w:p w14:paraId="3AC4A9BA" w14:textId="77777777" w:rsidR="00EA415B" w:rsidRPr="00C739E7" w:rsidRDefault="00FF6C55">
            <w:pPr>
              <w:pStyle w:val="Day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05692476"/>
                <w:placeholder>
                  <w:docPart w:val="8EBF921F994841458581D831B5B4EBA1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739E7">
                  <w:rPr>
                    <w:rFonts w:ascii="Arial" w:hAnsi="Arial" w:cs="Arial"/>
                  </w:rPr>
                  <w:t>Thursday</w:t>
                </w:r>
              </w:sdtContent>
            </w:sdt>
          </w:p>
        </w:tc>
        <w:tc>
          <w:tcPr>
            <w:tcW w:w="2045" w:type="dxa"/>
          </w:tcPr>
          <w:p w14:paraId="25B01EF0" w14:textId="77777777" w:rsidR="00EA415B" w:rsidRPr="00C739E7" w:rsidRDefault="00FF6C55">
            <w:pPr>
              <w:pStyle w:val="Day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5225377"/>
                <w:placeholder>
                  <w:docPart w:val="48AC063CD3694794A331EF3E735E180A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739E7">
                  <w:rPr>
                    <w:rFonts w:ascii="Arial" w:hAnsi="Arial" w:cs="Arial"/>
                  </w:rPr>
                  <w:t>Friday</w:t>
                </w:r>
              </w:sdtContent>
            </w:sdt>
          </w:p>
        </w:tc>
        <w:tc>
          <w:tcPr>
            <w:tcW w:w="2057" w:type="dxa"/>
          </w:tcPr>
          <w:p w14:paraId="709F92E9" w14:textId="77777777" w:rsidR="00EA415B" w:rsidRPr="00C739E7" w:rsidRDefault="00FF6C55">
            <w:pPr>
              <w:pStyle w:val="Day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6251574"/>
                <w:placeholder>
                  <w:docPart w:val="7CE26BAC63FB413A90B03062BD119755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739E7">
                  <w:rPr>
                    <w:rFonts w:ascii="Arial" w:hAnsi="Arial" w:cs="Arial"/>
                  </w:rPr>
                  <w:t>Saturday</w:t>
                </w:r>
              </w:sdtContent>
            </w:sdt>
          </w:p>
        </w:tc>
      </w:tr>
      <w:tr w:rsidR="00EA415B" w:rsidRPr="00C739E7" w14:paraId="2E7CDDF3" w14:textId="77777777" w:rsidTr="00C739E7">
        <w:tc>
          <w:tcPr>
            <w:tcW w:w="2049" w:type="dxa"/>
            <w:tcBorders>
              <w:bottom w:val="nil"/>
            </w:tcBorders>
          </w:tcPr>
          <w:p w14:paraId="3E010D12" w14:textId="40C7EAAD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MonthStart \@ dddd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Thursday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"Sunday" 1 ""</w:instrTex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1" w:type="dxa"/>
            <w:tcBorders>
              <w:bottom w:val="nil"/>
            </w:tcBorders>
          </w:tcPr>
          <w:p w14:paraId="495F4501" w14:textId="06417122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MonthStart \@ dddd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Thursday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"Monday" 1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=A2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&lt;&gt; 0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=A2+1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Pr="00C739E7">
              <w:rPr>
                <w:rFonts w:ascii="Arial" w:hAnsi="Arial" w:cs="Arial"/>
                <w:noProof/>
              </w:rPr>
              <w:instrText>2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4" w:type="dxa"/>
            <w:tcBorders>
              <w:bottom w:val="nil"/>
            </w:tcBorders>
          </w:tcPr>
          <w:p w14:paraId="66E70C8E" w14:textId="70C3E84D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MonthStart \@ dddd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Thursday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"Tuesday" 1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=B2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&lt;&gt; 0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=B2+1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5B0C48" w:rsidRPr="00C739E7">
              <w:rPr>
                <w:rFonts w:ascii="Arial" w:hAnsi="Arial" w:cs="Arial"/>
                <w:noProof/>
              </w:rPr>
              <w:instrText>2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70" w:type="dxa"/>
            <w:tcBorders>
              <w:bottom w:val="nil"/>
            </w:tcBorders>
          </w:tcPr>
          <w:p w14:paraId="48D99195" w14:textId="22D0682B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MonthStart \@ dddd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Thursday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"Wednesday" 1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=C2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&lt;&gt; 0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=C2+1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81356A" w:rsidRPr="00C739E7">
              <w:rPr>
                <w:rFonts w:ascii="Arial" w:hAnsi="Arial" w:cs="Arial"/>
                <w:noProof/>
              </w:rPr>
              <w:instrText>2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8" w:type="dxa"/>
            <w:tcBorders>
              <w:bottom w:val="nil"/>
            </w:tcBorders>
          </w:tcPr>
          <w:p w14:paraId="5DB2CD7B" w14:textId="37F775FF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MonthStart \@ dddd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Thursday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= "Thursday" 1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=D2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B864F3" w:rsidRPr="00C739E7">
              <w:rPr>
                <w:rFonts w:ascii="Arial" w:hAnsi="Arial" w:cs="Arial"/>
                <w:noProof/>
              </w:rPr>
              <w:instrText>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&lt;&gt; 0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=D2+1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9A7C5B" w:rsidRPr="00C739E7">
              <w:rPr>
                <w:rFonts w:ascii="Arial" w:hAnsi="Arial" w:cs="Arial"/>
                <w:noProof/>
              </w:rPr>
              <w:instrText>2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="00C739E7"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5" w:type="dxa"/>
            <w:tcBorders>
              <w:bottom w:val="nil"/>
            </w:tcBorders>
          </w:tcPr>
          <w:p w14:paraId="2F81C50C" w14:textId="1B538B04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MonthStart \@ dddd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Thursday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"Friday" 1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=E2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1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&lt;&gt; 0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=E2+1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7" w:type="dxa"/>
            <w:tcBorders>
              <w:bottom w:val="nil"/>
            </w:tcBorders>
          </w:tcPr>
          <w:p w14:paraId="20711D47" w14:textId="6157D64C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MonthStart \@ dddd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Thursday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"Saturday" 1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=F2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&lt;&gt; 0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=F2+1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3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3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3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</w:tr>
      <w:tr w:rsidR="00EA415B" w:rsidRPr="00C739E7" w14:paraId="678B3416" w14:textId="77777777" w:rsidTr="00C739E7">
        <w:trPr>
          <w:trHeight w:hRule="exact" w:val="864"/>
        </w:trPr>
        <w:tc>
          <w:tcPr>
            <w:tcW w:w="2049" w:type="dxa"/>
            <w:tcBorders>
              <w:top w:val="nil"/>
              <w:bottom w:val="single" w:sz="6" w:space="0" w:color="BFBFBF" w:themeColor="background1" w:themeShade="BF"/>
            </w:tcBorders>
          </w:tcPr>
          <w:p w14:paraId="075B6CC0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51" w:type="dxa"/>
            <w:tcBorders>
              <w:top w:val="nil"/>
              <w:bottom w:val="single" w:sz="6" w:space="0" w:color="BFBFBF" w:themeColor="background1" w:themeShade="BF"/>
            </w:tcBorders>
          </w:tcPr>
          <w:p w14:paraId="6ED93919" w14:textId="4B63017A" w:rsidR="00EA415B" w:rsidRDefault="00C739E7">
            <w:pPr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t>Sta</w:t>
            </w:r>
            <w:r w:rsidR="00B72327">
              <w:rPr>
                <w:rFonts w:ascii="Arial" w:hAnsi="Arial" w:cs="Arial"/>
              </w:rPr>
              <w:t>rt food restriction</w:t>
            </w:r>
          </w:p>
          <w:p w14:paraId="5190E621" w14:textId="77777777" w:rsidR="00B72327" w:rsidRDefault="00B72327">
            <w:pPr>
              <w:rPr>
                <w:rFonts w:ascii="Arial" w:hAnsi="Arial" w:cs="Arial"/>
              </w:rPr>
            </w:pPr>
          </w:p>
          <w:p w14:paraId="5967C170" w14:textId="6BDE4C9A" w:rsidR="00B72327" w:rsidRPr="00C739E7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2745DC6E" w14:textId="77777777" w:rsidR="00EA415B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Pellet pre-exposure 1</w:t>
            </w:r>
          </w:p>
          <w:p w14:paraId="5CD9A597" w14:textId="77777777" w:rsidR="00B72327" w:rsidRDefault="00B72327">
            <w:pPr>
              <w:rPr>
                <w:rFonts w:ascii="Arial" w:hAnsi="Arial" w:cs="Arial"/>
              </w:rPr>
            </w:pPr>
          </w:p>
          <w:p w14:paraId="7C74CEA9" w14:textId="69B39A7D" w:rsidR="00B72327" w:rsidRPr="00C739E7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70" w:type="dxa"/>
            <w:tcBorders>
              <w:top w:val="nil"/>
              <w:bottom w:val="single" w:sz="6" w:space="0" w:color="BFBFBF" w:themeColor="background1" w:themeShade="BF"/>
            </w:tcBorders>
          </w:tcPr>
          <w:p w14:paraId="455B9AD9" w14:textId="28819775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Pellet pre-exposure </w:t>
            </w:r>
            <w:r>
              <w:rPr>
                <w:rFonts w:ascii="Arial" w:hAnsi="Arial" w:cs="Arial"/>
              </w:rPr>
              <w:t>2</w:t>
            </w:r>
          </w:p>
          <w:p w14:paraId="66504DE6" w14:textId="77777777" w:rsidR="00B72327" w:rsidRDefault="00B72327" w:rsidP="00B72327">
            <w:pPr>
              <w:rPr>
                <w:rFonts w:ascii="Arial" w:hAnsi="Arial" w:cs="Arial"/>
              </w:rPr>
            </w:pPr>
          </w:p>
          <w:p w14:paraId="28291598" w14:textId="31C94CF1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8" w:type="dxa"/>
            <w:tcBorders>
              <w:top w:val="nil"/>
              <w:bottom w:val="single" w:sz="6" w:space="0" w:color="BFBFBF" w:themeColor="background1" w:themeShade="BF"/>
            </w:tcBorders>
          </w:tcPr>
          <w:p w14:paraId="4B2E26C9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  <w:tcBorders>
              <w:top w:val="nil"/>
              <w:bottom w:val="single" w:sz="6" w:space="0" w:color="BFBFBF" w:themeColor="background1" w:themeShade="BF"/>
            </w:tcBorders>
          </w:tcPr>
          <w:p w14:paraId="4492BA32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57" w:type="dxa"/>
            <w:tcBorders>
              <w:top w:val="nil"/>
              <w:bottom w:val="single" w:sz="6" w:space="0" w:color="BFBFBF" w:themeColor="background1" w:themeShade="BF"/>
            </w:tcBorders>
          </w:tcPr>
          <w:p w14:paraId="43318EEC" w14:textId="77777777" w:rsidR="00EA415B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cup shaping 1</w:t>
            </w:r>
          </w:p>
          <w:p w14:paraId="6D55D4A9" w14:textId="77777777" w:rsidR="00B72327" w:rsidRDefault="00B72327">
            <w:pPr>
              <w:rPr>
                <w:rFonts w:ascii="Arial" w:hAnsi="Arial" w:cs="Arial"/>
              </w:rPr>
            </w:pPr>
          </w:p>
          <w:p w14:paraId="4BFDED73" w14:textId="55885533" w:rsidR="00B72327" w:rsidRPr="00C739E7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</w:tr>
      <w:tr w:rsidR="00EA415B" w:rsidRPr="00C739E7" w14:paraId="339A56ED" w14:textId="77777777" w:rsidTr="00C739E7">
        <w:tc>
          <w:tcPr>
            <w:tcW w:w="2049" w:type="dxa"/>
            <w:tcBorders>
              <w:top w:val="single" w:sz="6" w:space="0" w:color="BFBFBF" w:themeColor="background1" w:themeShade="BF"/>
              <w:bottom w:val="nil"/>
            </w:tcBorders>
          </w:tcPr>
          <w:p w14:paraId="625A0BA1" w14:textId="7D007BAB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=G2+1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4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1" w:type="dxa"/>
            <w:tcBorders>
              <w:top w:val="single" w:sz="6" w:space="0" w:color="BFBFBF" w:themeColor="background1" w:themeShade="BF"/>
              <w:bottom w:val="nil"/>
            </w:tcBorders>
          </w:tcPr>
          <w:p w14:paraId="337CFEF3" w14:textId="7B0AF510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=A4+1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5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5D4D737D" w14:textId="3561C058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=B4+1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6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70" w:type="dxa"/>
            <w:tcBorders>
              <w:top w:val="single" w:sz="6" w:space="0" w:color="BFBFBF" w:themeColor="background1" w:themeShade="BF"/>
              <w:bottom w:val="nil"/>
            </w:tcBorders>
          </w:tcPr>
          <w:p w14:paraId="7F5459A0" w14:textId="22747E88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=C4+1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7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8" w:type="dxa"/>
            <w:tcBorders>
              <w:top w:val="single" w:sz="6" w:space="0" w:color="BFBFBF" w:themeColor="background1" w:themeShade="BF"/>
              <w:bottom w:val="nil"/>
            </w:tcBorders>
          </w:tcPr>
          <w:p w14:paraId="61FF3972" w14:textId="7420054D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=D4+1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8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5" w:type="dxa"/>
            <w:tcBorders>
              <w:top w:val="single" w:sz="6" w:space="0" w:color="BFBFBF" w:themeColor="background1" w:themeShade="BF"/>
              <w:bottom w:val="nil"/>
            </w:tcBorders>
          </w:tcPr>
          <w:p w14:paraId="174BC107" w14:textId="234BBF4D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=E4+1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9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bottom w:val="nil"/>
            </w:tcBorders>
          </w:tcPr>
          <w:p w14:paraId="5038F1A0" w14:textId="3219AF0F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=F4+1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10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</w:tr>
      <w:tr w:rsidR="00EA415B" w:rsidRPr="00C739E7" w14:paraId="0230DF02" w14:textId="77777777" w:rsidTr="00C739E7">
        <w:trPr>
          <w:trHeight w:hRule="exact" w:val="864"/>
        </w:trPr>
        <w:tc>
          <w:tcPr>
            <w:tcW w:w="2049" w:type="dxa"/>
            <w:tcBorders>
              <w:top w:val="nil"/>
              <w:bottom w:val="single" w:sz="6" w:space="0" w:color="BFBFBF" w:themeColor="background1" w:themeShade="BF"/>
            </w:tcBorders>
          </w:tcPr>
          <w:p w14:paraId="793FC419" w14:textId="29D05493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Food cup shaping </w:t>
            </w:r>
            <w:r>
              <w:rPr>
                <w:rFonts w:ascii="Arial" w:hAnsi="Arial" w:cs="Arial"/>
              </w:rPr>
              <w:t>2</w:t>
            </w:r>
          </w:p>
          <w:p w14:paraId="1E52DDEF" w14:textId="77777777" w:rsidR="00B72327" w:rsidRDefault="00B72327" w:rsidP="00B72327">
            <w:pPr>
              <w:rPr>
                <w:rFonts w:ascii="Arial" w:hAnsi="Arial" w:cs="Arial"/>
              </w:rPr>
            </w:pPr>
          </w:p>
          <w:p w14:paraId="430586BB" w14:textId="6C18CE32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1" w:type="dxa"/>
            <w:tcBorders>
              <w:top w:val="nil"/>
              <w:bottom w:val="single" w:sz="6" w:space="0" w:color="BFBFBF" w:themeColor="background1" w:themeShade="BF"/>
            </w:tcBorders>
          </w:tcPr>
          <w:p w14:paraId="623269AE" w14:textId="77777777" w:rsidR="00EA415B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Conditioning 1</w:t>
            </w:r>
          </w:p>
          <w:p w14:paraId="6C9BF34A" w14:textId="77777777" w:rsidR="00B72327" w:rsidRDefault="00B72327">
            <w:pPr>
              <w:rPr>
                <w:rFonts w:ascii="Arial" w:hAnsi="Arial" w:cs="Arial"/>
              </w:rPr>
            </w:pPr>
          </w:p>
          <w:p w14:paraId="460E9C75" w14:textId="75897DAE" w:rsidR="00B72327" w:rsidRPr="00C739E7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05CB2CC" w14:textId="5053980E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Conditioning </w:t>
            </w:r>
            <w:r>
              <w:rPr>
                <w:rFonts w:ascii="Arial" w:hAnsi="Arial" w:cs="Arial"/>
              </w:rPr>
              <w:t>2</w:t>
            </w:r>
          </w:p>
          <w:p w14:paraId="5F441E57" w14:textId="77777777" w:rsidR="00B72327" w:rsidRDefault="00B72327" w:rsidP="00B72327">
            <w:pPr>
              <w:rPr>
                <w:rFonts w:ascii="Arial" w:hAnsi="Arial" w:cs="Arial"/>
              </w:rPr>
            </w:pPr>
          </w:p>
          <w:p w14:paraId="39951D41" w14:textId="534CCE77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70" w:type="dxa"/>
            <w:tcBorders>
              <w:top w:val="nil"/>
              <w:bottom w:val="single" w:sz="6" w:space="0" w:color="BFBFBF" w:themeColor="background1" w:themeShade="BF"/>
            </w:tcBorders>
          </w:tcPr>
          <w:p w14:paraId="31FD386A" w14:textId="0181239C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Conditioning </w:t>
            </w:r>
            <w:r>
              <w:rPr>
                <w:rFonts w:ascii="Arial" w:hAnsi="Arial" w:cs="Arial"/>
              </w:rPr>
              <w:t>3</w:t>
            </w:r>
          </w:p>
          <w:p w14:paraId="5A6A007D" w14:textId="77777777" w:rsidR="00B72327" w:rsidRDefault="00B72327" w:rsidP="00B72327">
            <w:pPr>
              <w:rPr>
                <w:rFonts w:ascii="Arial" w:hAnsi="Arial" w:cs="Arial"/>
              </w:rPr>
            </w:pPr>
          </w:p>
          <w:p w14:paraId="28901DE8" w14:textId="79FBF4B8" w:rsidR="00EA415B" w:rsidRPr="00C739E7" w:rsidRDefault="0075113D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</w:t>
            </w:r>
          </w:p>
        </w:tc>
        <w:tc>
          <w:tcPr>
            <w:tcW w:w="2058" w:type="dxa"/>
            <w:tcBorders>
              <w:top w:val="nil"/>
              <w:bottom w:val="single" w:sz="6" w:space="0" w:color="BFBFBF" w:themeColor="background1" w:themeShade="BF"/>
            </w:tcBorders>
          </w:tcPr>
          <w:p w14:paraId="523FC993" w14:textId="55CBF11D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Conditioning </w:t>
            </w:r>
            <w:r>
              <w:rPr>
                <w:rFonts w:ascii="Arial" w:hAnsi="Arial" w:cs="Arial"/>
              </w:rPr>
              <w:t>4</w:t>
            </w:r>
          </w:p>
          <w:p w14:paraId="7424E531" w14:textId="77777777" w:rsidR="00B72327" w:rsidRDefault="00B72327" w:rsidP="00B72327">
            <w:pPr>
              <w:rPr>
                <w:rFonts w:ascii="Arial" w:hAnsi="Arial" w:cs="Arial"/>
              </w:rPr>
            </w:pPr>
          </w:p>
          <w:p w14:paraId="3BD81836" w14:textId="295D5A52" w:rsidR="00EA415B" w:rsidRPr="00C739E7" w:rsidRDefault="005C3118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45" w:type="dxa"/>
            <w:tcBorders>
              <w:top w:val="nil"/>
              <w:bottom w:val="single" w:sz="6" w:space="0" w:color="BFBFBF" w:themeColor="background1" w:themeShade="BF"/>
            </w:tcBorders>
          </w:tcPr>
          <w:p w14:paraId="0BEDCB11" w14:textId="2B7069A3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Conditioning </w:t>
            </w:r>
            <w:r>
              <w:rPr>
                <w:rFonts w:ascii="Arial" w:hAnsi="Arial" w:cs="Arial"/>
              </w:rPr>
              <w:t>5</w:t>
            </w:r>
          </w:p>
          <w:p w14:paraId="56963536" w14:textId="77777777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mock injections</w:t>
            </w:r>
          </w:p>
          <w:p w14:paraId="6C259BAB" w14:textId="15523632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7" w:type="dxa"/>
            <w:tcBorders>
              <w:top w:val="nil"/>
              <w:bottom w:val="single" w:sz="6" w:space="0" w:color="BFBFBF" w:themeColor="background1" w:themeShade="BF"/>
            </w:tcBorders>
          </w:tcPr>
          <w:p w14:paraId="79D1D6F8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</w:tr>
      <w:tr w:rsidR="00EA415B" w:rsidRPr="00C739E7" w14:paraId="5D37E6C4" w14:textId="77777777" w:rsidTr="00C739E7">
        <w:tc>
          <w:tcPr>
            <w:tcW w:w="2049" w:type="dxa"/>
            <w:tcBorders>
              <w:top w:val="single" w:sz="6" w:space="0" w:color="BFBFBF" w:themeColor="background1" w:themeShade="BF"/>
              <w:bottom w:val="nil"/>
            </w:tcBorders>
          </w:tcPr>
          <w:p w14:paraId="27E80D65" w14:textId="092ED580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=G4+1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11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1" w:type="dxa"/>
            <w:tcBorders>
              <w:top w:val="single" w:sz="6" w:space="0" w:color="BFBFBF" w:themeColor="background1" w:themeShade="BF"/>
              <w:bottom w:val="nil"/>
            </w:tcBorders>
          </w:tcPr>
          <w:p w14:paraId="0C56A1FB" w14:textId="658C5E7B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=A6+1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12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290CCD5" w14:textId="1C9290C5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=B6+1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13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70" w:type="dxa"/>
            <w:tcBorders>
              <w:top w:val="single" w:sz="6" w:space="0" w:color="BFBFBF" w:themeColor="background1" w:themeShade="BF"/>
              <w:bottom w:val="nil"/>
            </w:tcBorders>
          </w:tcPr>
          <w:p w14:paraId="380EFF7D" w14:textId="55C4A88C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=C6+1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14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8" w:type="dxa"/>
            <w:tcBorders>
              <w:top w:val="single" w:sz="6" w:space="0" w:color="BFBFBF" w:themeColor="background1" w:themeShade="BF"/>
              <w:bottom w:val="nil"/>
            </w:tcBorders>
          </w:tcPr>
          <w:p w14:paraId="326C3ED8" w14:textId="5F5BC287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=D6+1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15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5" w:type="dxa"/>
            <w:tcBorders>
              <w:top w:val="single" w:sz="6" w:space="0" w:color="BFBFBF" w:themeColor="background1" w:themeShade="BF"/>
              <w:bottom w:val="nil"/>
            </w:tcBorders>
          </w:tcPr>
          <w:p w14:paraId="7DB3B58A" w14:textId="3E1F1B5B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=E6+1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16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bottom w:val="nil"/>
            </w:tcBorders>
          </w:tcPr>
          <w:p w14:paraId="72485D80" w14:textId="43275886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=F6+1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17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</w:tr>
      <w:tr w:rsidR="00EA415B" w:rsidRPr="00C739E7" w14:paraId="7B8145B7" w14:textId="77777777" w:rsidTr="00C739E7">
        <w:trPr>
          <w:trHeight w:hRule="exact" w:val="864"/>
        </w:trPr>
        <w:tc>
          <w:tcPr>
            <w:tcW w:w="2049" w:type="dxa"/>
            <w:tcBorders>
              <w:top w:val="nil"/>
              <w:bottom w:val="single" w:sz="6" w:space="0" w:color="BFBFBF" w:themeColor="background1" w:themeShade="BF"/>
            </w:tcBorders>
          </w:tcPr>
          <w:p w14:paraId="449CE35D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51" w:type="dxa"/>
            <w:tcBorders>
              <w:top w:val="nil"/>
              <w:bottom w:val="single" w:sz="6" w:space="0" w:color="BFBFBF" w:themeColor="background1" w:themeShade="BF"/>
            </w:tcBorders>
          </w:tcPr>
          <w:p w14:paraId="1291664A" w14:textId="477150D5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Conditioning </w:t>
            </w:r>
            <w:r>
              <w:rPr>
                <w:rFonts w:ascii="Arial" w:hAnsi="Arial" w:cs="Arial"/>
              </w:rPr>
              <w:t>6*</w:t>
            </w:r>
          </w:p>
          <w:p w14:paraId="6F0DD0B7" w14:textId="50F794E4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mock injections</w:t>
            </w:r>
          </w:p>
          <w:p w14:paraId="51CB51C8" w14:textId="731F8414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</w:t>
            </w:r>
          </w:p>
        </w:tc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022A0182" w14:textId="58B890CA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Conditioning </w:t>
            </w:r>
            <w:r>
              <w:rPr>
                <w:rFonts w:ascii="Arial" w:hAnsi="Arial" w:cs="Arial"/>
              </w:rPr>
              <w:t>7</w:t>
            </w:r>
          </w:p>
          <w:p w14:paraId="58B58786" w14:textId="77777777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mock injections</w:t>
            </w:r>
          </w:p>
          <w:p w14:paraId="000D4E2F" w14:textId="2EDD872A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</w:t>
            </w:r>
          </w:p>
        </w:tc>
        <w:tc>
          <w:tcPr>
            <w:tcW w:w="2070" w:type="dxa"/>
            <w:tcBorders>
              <w:top w:val="nil"/>
              <w:bottom w:val="single" w:sz="6" w:space="0" w:color="BFBFBF" w:themeColor="background1" w:themeShade="BF"/>
            </w:tcBorders>
          </w:tcPr>
          <w:p w14:paraId="3B977B10" w14:textId="279AF789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Conditioning </w:t>
            </w:r>
            <w:r>
              <w:rPr>
                <w:rFonts w:ascii="Arial" w:hAnsi="Arial" w:cs="Arial"/>
              </w:rPr>
              <w:t>8</w:t>
            </w:r>
          </w:p>
          <w:p w14:paraId="471D08A7" w14:textId="77777777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mock injections</w:t>
            </w:r>
          </w:p>
          <w:p w14:paraId="197D2377" w14:textId="14D4505B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</w:t>
            </w:r>
          </w:p>
        </w:tc>
        <w:tc>
          <w:tcPr>
            <w:tcW w:w="2058" w:type="dxa"/>
            <w:tcBorders>
              <w:top w:val="nil"/>
              <w:bottom w:val="single" w:sz="6" w:space="0" w:color="BFBFBF" w:themeColor="background1" w:themeShade="BF"/>
            </w:tcBorders>
          </w:tcPr>
          <w:p w14:paraId="5B846CF3" w14:textId="77777777" w:rsidR="00EA415B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Preference test 1 (or habituation)</w:t>
            </w:r>
          </w:p>
          <w:p w14:paraId="70C63D28" w14:textId="59F6E3F1" w:rsidR="00B72327" w:rsidRPr="00C739E7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45" w:type="dxa"/>
            <w:tcBorders>
              <w:top w:val="nil"/>
              <w:bottom w:val="single" w:sz="6" w:space="0" w:color="BFBFBF" w:themeColor="background1" w:themeShade="BF"/>
            </w:tcBorders>
          </w:tcPr>
          <w:p w14:paraId="2B82CC43" w14:textId="77777777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Preference test </w:t>
            </w:r>
            <w:r>
              <w:rPr>
                <w:rFonts w:ascii="Arial" w:hAnsi="Arial" w:cs="Arial"/>
              </w:rPr>
              <w:t>1</w:t>
            </w:r>
          </w:p>
          <w:p w14:paraId="431DFDD4" w14:textId="341FEA6E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(if hab. needed)</w:t>
            </w:r>
          </w:p>
          <w:p w14:paraId="0025267C" w14:textId="53E2E953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7" w:type="dxa"/>
            <w:tcBorders>
              <w:top w:val="nil"/>
              <w:bottom w:val="single" w:sz="6" w:space="0" w:color="BFBFBF" w:themeColor="background1" w:themeShade="BF"/>
            </w:tcBorders>
          </w:tcPr>
          <w:p w14:paraId="2C420331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</w:tr>
      <w:tr w:rsidR="00EA415B" w:rsidRPr="00C739E7" w14:paraId="5D5742D7" w14:textId="77777777" w:rsidTr="00C739E7">
        <w:tc>
          <w:tcPr>
            <w:tcW w:w="2049" w:type="dxa"/>
            <w:tcBorders>
              <w:top w:val="single" w:sz="6" w:space="0" w:color="BFBFBF" w:themeColor="background1" w:themeShade="BF"/>
              <w:bottom w:val="nil"/>
            </w:tcBorders>
          </w:tcPr>
          <w:p w14:paraId="295C80AE" w14:textId="4489ED8B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=G6+1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18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1" w:type="dxa"/>
            <w:tcBorders>
              <w:top w:val="single" w:sz="6" w:space="0" w:color="BFBFBF" w:themeColor="background1" w:themeShade="BF"/>
              <w:bottom w:val="nil"/>
            </w:tcBorders>
          </w:tcPr>
          <w:p w14:paraId="5CC16F26" w14:textId="6E9332B8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=A8+1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19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3D1D9C7" w14:textId="4A484509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=B8+1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20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70" w:type="dxa"/>
            <w:tcBorders>
              <w:top w:val="single" w:sz="6" w:space="0" w:color="BFBFBF" w:themeColor="background1" w:themeShade="BF"/>
              <w:bottom w:val="nil"/>
            </w:tcBorders>
          </w:tcPr>
          <w:p w14:paraId="249C5A05" w14:textId="3612B9F8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=C8+1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21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8" w:type="dxa"/>
            <w:tcBorders>
              <w:top w:val="single" w:sz="6" w:space="0" w:color="BFBFBF" w:themeColor="background1" w:themeShade="BF"/>
              <w:bottom w:val="nil"/>
            </w:tcBorders>
          </w:tcPr>
          <w:p w14:paraId="1D364A89" w14:textId="3815CEFD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=D8+1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22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5" w:type="dxa"/>
            <w:tcBorders>
              <w:top w:val="single" w:sz="6" w:space="0" w:color="BFBFBF" w:themeColor="background1" w:themeShade="BF"/>
              <w:bottom w:val="nil"/>
            </w:tcBorders>
          </w:tcPr>
          <w:p w14:paraId="46D61FA5" w14:textId="5676F250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=E8+1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23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bottom w:val="nil"/>
            </w:tcBorders>
          </w:tcPr>
          <w:p w14:paraId="1F88C76C" w14:textId="67B070F0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=F8+1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24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</w:tr>
      <w:tr w:rsidR="00EA415B" w:rsidRPr="00C739E7" w14:paraId="3D7179DB" w14:textId="77777777" w:rsidTr="00C739E7">
        <w:trPr>
          <w:trHeight w:hRule="exact" w:val="864"/>
        </w:trPr>
        <w:tc>
          <w:tcPr>
            <w:tcW w:w="2049" w:type="dxa"/>
            <w:tcBorders>
              <w:top w:val="nil"/>
              <w:bottom w:val="single" w:sz="6" w:space="0" w:color="BFBFBF" w:themeColor="background1" w:themeShade="BF"/>
            </w:tcBorders>
          </w:tcPr>
          <w:p w14:paraId="77AC0C51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51" w:type="dxa"/>
            <w:tcBorders>
              <w:top w:val="nil"/>
              <w:bottom w:val="single" w:sz="6" w:space="0" w:color="BFBFBF" w:themeColor="background1" w:themeShade="BF"/>
            </w:tcBorders>
          </w:tcPr>
          <w:p w14:paraId="760F89F3" w14:textId="4DA270A1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Devaluation </w:t>
            </w:r>
            <w:r>
              <w:rPr>
                <w:rFonts w:ascii="Arial" w:hAnsi="Arial" w:cs="Arial"/>
              </w:rPr>
              <w:t>1</w:t>
            </w:r>
          </w:p>
          <w:p w14:paraId="4D2C17A7" w14:textId="61528E5F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Paired</w:t>
            </w:r>
          </w:p>
          <w:p w14:paraId="1E6173F1" w14:textId="2F943C8F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F22F5AA" w14:textId="12060895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Devaluation </w:t>
            </w:r>
            <w:r>
              <w:rPr>
                <w:rFonts w:ascii="Arial" w:hAnsi="Arial" w:cs="Arial"/>
              </w:rPr>
              <w:t>2</w:t>
            </w:r>
          </w:p>
          <w:p w14:paraId="0B3759C5" w14:textId="0F67F3C4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Unpaired</w:t>
            </w:r>
          </w:p>
          <w:p w14:paraId="1BA9A96A" w14:textId="657B9A54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70" w:type="dxa"/>
            <w:tcBorders>
              <w:top w:val="nil"/>
              <w:bottom w:val="single" w:sz="6" w:space="0" w:color="BFBFBF" w:themeColor="background1" w:themeShade="BF"/>
            </w:tcBorders>
          </w:tcPr>
          <w:p w14:paraId="2C7300B3" w14:textId="74A0431F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Devaluation </w:t>
            </w:r>
            <w:r>
              <w:rPr>
                <w:rFonts w:ascii="Arial" w:hAnsi="Arial" w:cs="Arial"/>
              </w:rPr>
              <w:t>3**</w:t>
            </w:r>
          </w:p>
          <w:p w14:paraId="52EE982F" w14:textId="7C0D9D21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Paired</w:t>
            </w:r>
          </w:p>
          <w:p w14:paraId="56D4F836" w14:textId="592FE875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</w:t>
            </w:r>
          </w:p>
        </w:tc>
        <w:tc>
          <w:tcPr>
            <w:tcW w:w="2058" w:type="dxa"/>
            <w:tcBorders>
              <w:top w:val="nil"/>
              <w:bottom w:val="single" w:sz="6" w:space="0" w:color="BFBFBF" w:themeColor="background1" w:themeShade="BF"/>
            </w:tcBorders>
          </w:tcPr>
          <w:p w14:paraId="322BF265" w14:textId="769941F8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Devaluation </w:t>
            </w:r>
            <w:r>
              <w:rPr>
                <w:rFonts w:ascii="Arial" w:hAnsi="Arial" w:cs="Arial"/>
              </w:rPr>
              <w:t>4</w:t>
            </w:r>
          </w:p>
          <w:p w14:paraId="5AFEDCCA" w14:textId="4BB03F9A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Unpaired</w:t>
            </w:r>
          </w:p>
          <w:p w14:paraId="43430C01" w14:textId="7E6911E3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45" w:type="dxa"/>
            <w:tcBorders>
              <w:top w:val="nil"/>
              <w:bottom w:val="single" w:sz="6" w:space="0" w:color="BFBFBF" w:themeColor="background1" w:themeShade="BF"/>
            </w:tcBorders>
          </w:tcPr>
          <w:p w14:paraId="0E85488F" w14:textId="336CE2F4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Devaluation </w:t>
            </w:r>
            <w:r>
              <w:rPr>
                <w:rFonts w:ascii="Arial" w:hAnsi="Arial" w:cs="Arial"/>
              </w:rPr>
              <w:t>5</w:t>
            </w:r>
          </w:p>
          <w:p w14:paraId="2A3D4F6C" w14:textId="6268EFEC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Paired</w:t>
            </w:r>
          </w:p>
          <w:p w14:paraId="7E305AC6" w14:textId="0D1CA1ED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7" w:type="dxa"/>
            <w:tcBorders>
              <w:top w:val="nil"/>
              <w:bottom w:val="single" w:sz="6" w:space="0" w:color="BFBFBF" w:themeColor="background1" w:themeShade="BF"/>
            </w:tcBorders>
          </w:tcPr>
          <w:p w14:paraId="66340ED2" w14:textId="67E8BBD6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Devaluation </w:t>
            </w:r>
            <w:r>
              <w:rPr>
                <w:rFonts w:ascii="Arial" w:hAnsi="Arial" w:cs="Arial"/>
              </w:rPr>
              <w:t>6</w:t>
            </w:r>
          </w:p>
          <w:p w14:paraId="762979CF" w14:textId="77777777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Unpaired</w:t>
            </w:r>
          </w:p>
          <w:p w14:paraId="20176B06" w14:textId="3032ED24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</w:tr>
      <w:tr w:rsidR="00EA415B" w:rsidRPr="00C739E7" w14:paraId="206BC2D9" w14:textId="77777777" w:rsidTr="00C739E7">
        <w:tc>
          <w:tcPr>
            <w:tcW w:w="2049" w:type="dxa"/>
            <w:tcBorders>
              <w:top w:val="single" w:sz="6" w:space="0" w:color="BFBFBF" w:themeColor="background1" w:themeShade="BF"/>
              <w:bottom w:val="nil"/>
            </w:tcBorders>
          </w:tcPr>
          <w:p w14:paraId="455C94A2" w14:textId="5903B8D7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=G8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24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0,""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=G8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24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&lt;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MonthEnd \@ 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=G8+1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25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25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25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1" w:type="dxa"/>
            <w:tcBorders>
              <w:top w:val="single" w:sz="6" w:space="0" w:color="BFBFBF" w:themeColor="background1" w:themeShade="BF"/>
              <w:bottom w:val="nil"/>
            </w:tcBorders>
          </w:tcPr>
          <w:p w14:paraId="0BBEEF09" w14:textId="09D6F073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=A10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25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0,""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=A10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25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&lt;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MonthEnd \@ 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=A10+1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26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26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26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36E4DA20" w14:textId="43683B9D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=B10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26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0,""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=B10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26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&lt;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MonthEnd \@ 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=B10+1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27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27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27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70" w:type="dxa"/>
            <w:tcBorders>
              <w:top w:val="single" w:sz="6" w:space="0" w:color="BFBFBF" w:themeColor="background1" w:themeShade="BF"/>
              <w:bottom w:val="nil"/>
            </w:tcBorders>
          </w:tcPr>
          <w:p w14:paraId="0490DDC3" w14:textId="7BAF366A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=C10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27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0,""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=C10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27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&lt;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MonthEnd \@ 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=C10+1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28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28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28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8" w:type="dxa"/>
            <w:tcBorders>
              <w:top w:val="single" w:sz="6" w:space="0" w:color="BFBFBF" w:themeColor="background1" w:themeShade="BF"/>
              <w:bottom w:val="nil"/>
            </w:tcBorders>
          </w:tcPr>
          <w:p w14:paraId="4498370A" w14:textId="4BA7C7CF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=D10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28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0,""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=D10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28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&lt;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MonthEnd \@ 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=D10+1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29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29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29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5" w:type="dxa"/>
            <w:tcBorders>
              <w:top w:val="single" w:sz="6" w:space="0" w:color="BFBFBF" w:themeColor="background1" w:themeShade="BF"/>
              <w:bottom w:val="nil"/>
            </w:tcBorders>
          </w:tcPr>
          <w:p w14:paraId="1E845320" w14:textId="5ACCE974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=E10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29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0,""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=E10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29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&lt;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MonthEnd \@ 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=E10+1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t>30</w:t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bottom w:val="nil"/>
            </w:tcBorders>
          </w:tcPr>
          <w:p w14:paraId="5575B9F5" w14:textId="13F0C822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=F10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0,""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=F10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&lt;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MonthEnd \@ 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=F10+1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B864F3" w:rsidRPr="00C739E7">
              <w:rPr>
                <w:rFonts w:ascii="Arial" w:hAnsi="Arial" w:cs="Arial"/>
                <w:noProof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</w:tr>
      <w:tr w:rsidR="00EA415B" w:rsidRPr="00C739E7" w14:paraId="6254895A" w14:textId="77777777" w:rsidTr="00C739E7">
        <w:trPr>
          <w:trHeight w:hRule="exact" w:val="864"/>
        </w:trPr>
        <w:tc>
          <w:tcPr>
            <w:tcW w:w="2049" w:type="dxa"/>
            <w:tcBorders>
              <w:top w:val="nil"/>
              <w:bottom w:val="single" w:sz="6" w:space="0" w:color="BFBFBF" w:themeColor="background1" w:themeShade="BF"/>
            </w:tcBorders>
          </w:tcPr>
          <w:p w14:paraId="611EC650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51" w:type="dxa"/>
            <w:tcBorders>
              <w:top w:val="nil"/>
              <w:bottom w:val="single" w:sz="6" w:space="0" w:color="BFBFBF" w:themeColor="background1" w:themeShade="BF"/>
            </w:tcBorders>
          </w:tcPr>
          <w:p w14:paraId="23D11289" w14:textId="77777777" w:rsidR="00EA415B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Probe 1</w:t>
            </w:r>
          </w:p>
          <w:p w14:paraId="4EFC754C" w14:textId="77777777" w:rsidR="00B72327" w:rsidRDefault="00B72327">
            <w:pPr>
              <w:rPr>
                <w:rFonts w:ascii="Arial" w:hAnsi="Arial" w:cs="Arial"/>
              </w:rPr>
            </w:pPr>
          </w:p>
          <w:p w14:paraId="74AACFD7" w14:textId="11768C7B" w:rsidR="00B72327" w:rsidRPr="00C739E7" w:rsidRDefault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7F450B5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bottom w:val="single" w:sz="6" w:space="0" w:color="BFBFBF" w:themeColor="background1" w:themeShade="BF"/>
            </w:tcBorders>
          </w:tcPr>
          <w:p w14:paraId="52C91548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58" w:type="dxa"/>
            <w:tcBorders>
              <w:top w:val="nil"/>
              <w:bottom w:val="single" w:sz="6" w:space="0" w:color="BFBFBF" w:themeColor="background1" w:themeShade="BF"/>
            </w:tcBorders>
          </w:tcPr>
          <w:p w14:paraId="074249B8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  <w:tcBorders>
              <w:top w:val="nil"/>
              <w:bottom w:val="single" w:sz="6" w:space="0" w:color="BFBFBF" w:themeColor="background1" w:themeShade="BF"/>
            </w:tcBorders>
          </w:tcPr>
          <w:p w14:paraId="4639F3AF" w14:textId="565C8EEF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Probe </w:t>
            </w:r>
            <w:r>
              <w:rPr>
                <w:rFonts w:ascii="Arial" w:hAnsi="Arial" w:cs="Arial"/>
              </w:rPr>
              <w:t>2</w:t>
            </w:r>
          </w:p>
          <w:p w14:paraId="38465A1D" w14:textId="77777777" w:rsidR="00B72327" w:rsidRDefault="00B72327" w:rsidP="00B72327">
            <w:pPr>
              <w:rPr>
                <w:rFonts w:ascii="Arial" w:hAnsi="Arial" w:cs="Arial"/>
              </w:rPr>
            </w:pPr>
          </w:p>
          <w:p w14:paraId="1512D42A" w14:textId="7DFBE6B2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7" w:type="dxa"/>
            <w:tcBorders>
              <w:top w:val="nil"/>
              <w:bottom w:val="single" w:sz="6" w:space="0" w:color="BFBFBF" w:themeColor="background1" w:themeShade="BF"/>
            </w:tcBorders>
          </w:tcPr>
          <w:p w14:paraId="0E620B34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</w:tr>
      <w:tr w:rsidR="00EA415B" w:rsidRPr="00C739E7" w14:paraId="40B28C32" w14:textId="77777777" w:rsidTr="00C739E7">
        <w:tc>
          <w:tcPr>
            <w:tcW w:w="2049" w:type="dxa"/>
            <w:tcBorders>
              <w:top w:val="single" w:sz="6" w:space="0" w:color="BFBFBF" w:themeColor="background1" w:themeShade="BF"/>
            </w:tcBorders>
          </w:tcPr>
          <w:p w14:paraId="60263C20" w14:textId="5494207F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=G10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0,""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=G10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B864F3" w:rsidRPr="00C739E7">
              <w:rPr>
                <w:rFonts w:ascii="Arial" w:hAnsi="Arial" w:cs="Arial"/>
                <w:noProof/>
              </w:rPr>
              <w:instrText>30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&lt;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MonthEnd \@ 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31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=G10+1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B864F3" w:rsidRPr="00C739E7">
              <w:rPr>
                <w:rFonts w:ascii="Arial" w:hAnsi="Arial" w:cs="Arial"/>
                <w:noProof/>
              </w:rPr>
              <w:instrText>31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31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1" w:type="dxa"/>
            <w:tcBorders>
              <w:top w:val="single" w:sz="6" w:space="0" w:color="BFBFBF" w:themeColor="background1" w:themeShade="BF"/>
            </w:tcBorders>
          </w:tcPr>
          <w:p w14:paraId="35DD9030" w14:textId="65D44D64" w:rsidR="00EA415B" w:rsidRPr="00C739E7" w:rsidRDefault="00375B27">
            <w:pPr>
              <w:pStyle w:val="Dates"/>
              <w:rPr>
                <w:rFonts w:ascii="Arial" w:hAnsi="Arial" w:cs="Arial"/>
              </w:rPr>
            </w:pP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=A12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  <w:noProof/>
              </w:rPr>
              <w:instrText>0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= 0,""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IF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=A12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B864F3" w:rsidRPr="00C739E7">
              <w:rPr>
                <w:rFonts w:ascii="Arial" w:hAnsi="Arial" w:cs="Arial"/>
                <w:noProof/>
              </w:rPr>
              <w:instrText>31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&lt;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DocVariable MonthEnd \@ d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="00C739E7" w:rsidRPr="00C739E7">
              <w:rPr>
                <w:rFonts w:ascii="Arial" w:hAnsi="Arial" w:cs="Arial"/>
              </w:rPr>
              <w:instrText>31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 </w:instrText>
            </w:r>
            <w:r w:rsidRPr="00C739E7">
              <w:rPr>
                <w:rFonts w:ascii="Arial" w:hAnsi="Arial" w:cs="Arial"/>
              </w:rPr>
              <w:fldChar w:fldCharType="begin"/>
            </w:r>
            <w:r w:rsidRPr="00C739E7">
              <w:rPr>
                <w:rFonts w:ascii="Arial" w:hAnsi="Arial" w:cs="Arial"/>
              </w:rPr>
              <w:instrText xml:space="preserve"> =A12+1 </w:instrText>
            </w:r>
            <w:r w:rsidRPr="00C739E7">
              <w:rPr>
                <w:rFonts w:ascii="Arial" w:hAnsi="Arial" w:cs="Arial"/>
              </w:rPr>
              <w:fldChar w:fldCharType="separate"/>
            </w:r>
            <w:r w:rsidRPr="00C739E7">
              <w:rPr>
                <w:rFonts w:ascii="Arial" w:hAnsi="Arial" w:cs="Arial"/>
                <w:noProof/>
              </w:rPr>
              <w:instrText>31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instrText xml:space="preserve"> "" </w:instrText>
            </w:r>
            <w:r w:rsidRPr="00C739E7">
              <w:rPr>
                <w:rFonts w:ascii="Arial" w:hAnsi="Arial" w:cs="Arial"/>
              </w:rPr>
              <w:fldChar w:fldCharType="end"/>
            </w:r>
            <w:r w:rsidRPr="00C739E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0FF13EE2" w14:textId="77777777" w:rsidR="00EA415B" w:rsidRPr="00C739E7" w:rsidRDefault="00EA415B">
            <w:pPr>
              <w:pStyle w:val="Dates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single" w:sz="6" w:space="0" w:color="BFBFBF" w:themeColor="background1" w:themeShade="BF"/>
            </w:tcBorders>
          </w:tcPr>
          <w:p w14:paraId="3506157B" w14:textId="77777777" w:rsidR="00EA415B" w:rsidRPr="00C739E7" w:rsidRDefault="00EA415B">
            <w:pPr>
              <w:pStyle w:val="Dates"/>
              <w:rPr>
                <w:rFonts w:ascii="Arial" w:hAnsi="Arial" w:cs="Arial"/>
              </w:rPr>
            </w:pPr>
          </w:p>
        </w:tc>
        <w:tc>
          <w:tcPr>
            <w:tcW w:w="2058" w:type="dxa"/>
            <w:tcBorders>
              <w:top w:val="single" w:sz="6" w:space="0" w:color="BFBFBF" w:themeColor="background1" w:themeShade="BF"/>
            </w:tcBorders>
          </w:tcPr>
          <w:p w14:paraId="4572DE0F" w14:textId="77777777" w:rsidR="00EA415B" w:rsidRPr="00C739E7" w:rsidRDefault="00EA415B">
            <w:pPr>
              <w:pStyle w:val="Dates"/>
              <w:rPr>
                <w:rFonts w:ascii="Arial" w:hAnsi="Arial" w:cs="Arial"/>
              </w:rPr>
            </w:pPr>
          </w:p>
        </w:tc>
        <w:tc>
          <w:tcPr>
            <w:tcW w:w="2045" w:type="dxa"/>
            <w:tcBorders>
              <w:top w:val="single" w:sz="6" w:space="0" w:color="BFBFBF" w:themeColor="background1" w:themeShade="BF"/>
            </w:tcBorders>
          </w:tcPr>
          <w:p w14:paraId="62BDBF23" w14:textId="77777777" w:rsidR="00EA415B" w:rsidRPr="00C739E7" w:rsidRDefault="00EA415B">
            <w:pPr>
              <w:pStyle w:val="Dates"/>
              <w:rPr>
                <w:rFonts w:ascii="Arial" w:hAnsi="Arial" w:cs="Arial"/>
              </w:rPr>
            </w:pPr>
          </w:p>
        </w:tc>
        <w:tc>
          <w:tcPr>
            <w:tcW w:w="2057" w:type="dxa"/>
            <w:tcBorders>
              <w:top w:val="single" w:sz="6" w:space="0" w:color="BFBFBF" w:themeColor="background1" w:themeShade="BF"/>
            </w:tcBorders>
          </w:tcPr>
          <w:p w14:paraId="245A8BD1" w14:textId="77777777" w:rsidR="00EA415B" w:rsidRPr="00C739E7" w:rsidRDefault="00EA415B">
            <w:pPr>
              <w:pStyle w:val="Dates"/>
              <w:rPr>
                <w:rFonts w:ascii="Arial" w:hAnsi="Arial" w:cs="Arial"/>
              </w:rPr>
            </w:pPr>
          </w:p>
        </w:tc>
      </w:tr>
      <w:tr w:rsidR="00EA415B" w:rsidRPr="00C739E7" w14:paraId="24934C2E" w14:textId="77777777" w:rsidTr="00C739E7">
        <w:trPr>
          <w:trHeight w:hRule="exact" w:val="864"/>
        </w:trPr>
        <w:tc>
          <w:tcPr>
            <w:tcW w:w="2049" w:type="dxa"/>
          </w:tcPr>
          <w:p w14:paraId="1CB927A4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51" w:type="dxa"/>
          </w:tcPr>
          <w:p w14:paraId="5A5FBCCD" w14:textId="16005A8A" w:rsidR="00B7232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Preference test </w:t>
            </w:r>
            <w:r>
              <w:rPr>
                <w:rFonts w:ascii="Arial" w:hAnsi="Arial" w:cs="Arial"/>
              </w:rPr>
              <w:t>2</w:t>
            </w:r>
          </w:p>
          <w:p w14:paraId="1B3A8423" w14:textId="77777777" w:rsidR="00B72327" w:rsidRDefault="00B72327" w:rsidP="00B72327">
            <w:pPr>
              <w:rPr>
                <w:rFonts w:ascii="Arial" w:hAnsi="Arial" w:cs="Arial"/>
              </w:rPr>
            </w:pPr>
          </w:p>
          <w:p w14:paraId="06329161" w14:textId="269E1FE6" w:rsidR="00EA415B" w:rsidRPr="00C739E7" w:rsidRDefault="00B72327" w:rsidP="00B72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KMC</w:t>
            </w:r>
          </w:p>
        </w:tc>
        <w:tc>
          <w:tcPr>
            <w:tcW w:w="2054" w:type="dxa"/>
          </w:tcPr>
          <w:p w14:paraId="5CFFDEB3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5F0F5629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58" w:type="dxa"/>
          </w:tcPr>
          <w:p w14:paraId="6A695AA1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66C6B65E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  <w:tc>
          <w:tcPr>
            <w:tcW w:w="2057" w:type="dxa"/>
          </w:tcPr>
          <w:p w14:paraId="704F12DB" w14:textId="77777777" w:rsidR="00EA415B" w:rsidRPr="00C739E7" w:rsidRDefault="00EA415B">
            <w:pPr>
              <w:rPr>
                <w:rFonts w:ascii="Arial" w:hAnsi="Arial" w:cs="Arial"/>
              </w:rPr>
            </w:pPr>
          </w:p>
        </w:tc>
      </w:tr>
    </w:tbl>
    <w:p w14:paraId="41DE347D" w14:textId="3F3A7D04" w:rsidR="00EA415B" w:rsidRDefault="0075113D" w:rsidP="00B72327">
      <w:pPr>
        <w:pStyle w:val="Quote"/>
        <w:jc w:val="left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72327">
        <w:rPr>
          <w:rFonts w:ascii="Arial" w:hAnsi="Arial" w:cs="Arial"/>
        </w:rPr>
        <w:t>Emma arrives between 11 and 13</w:t>
      </w:r>
      <w:r w:rsidR="00B72327" w:rsidRPr="00B72327">
        <w:rPr>
          <w:rFonts w:ascii="Arial" w:hAnsi="Arial" w:cs="Arial"/>
          <w:vertAlign w:val="superscript"/>
        </w:rPr>
        <w:t>th</w:t>
      </w:r>
      <w:r w:rsidR="00B72327">
        <w:rPr>
          <w:rFonts w:ascii="Arial" w:hAnsi="Arial" w:cs="Arial"/>
        </w:rPr>
        <w:t>, depending on some stuff she needs to arrange with her parents.</w:t>
      </w:r>
      <w:r w:rsidR="009055D2">
        <w:rPr>
          <w:rFonts w:ascii="Arial" w:hAnsi="Arial" w:cs="Arial"/>
        </w:rPr>
        <w:t xml:space="preserve"> I’d like to spend some time with her once she arrives.</w:t>
      </w:r>
    </w:p>
    <w:p w14:paraId="575C7A0F" w14:textId="77777777" w:rsidR="00B72327" w:rsidRDefault="00B72327" w:rsidP="00B72327">
      <w:pPr>
        <w:pStyle w:val="Quote"/>
        <w:jc w:val="left"/>
        <w:rPr>
          <w:rFonts w:ascii="Arial" w:hAnsi="Arial" w:cs="Arial"/>
        </w:rPr>
      </w:pPr>
    </w:p>
    <w:p w14:paraId="6CC79034" w14:textId="1F6C764A" w:rsidR="00B72327" w:rsidRPr="00C739E7" w:rsidRDefault="0075113D" w:rsidP="00B72327">
      <w:pPr>
        <w:pStyle w:val="Quote"/>
        <w:jc w:val="left"/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="00B72327">
        <w:rPr>
          <w:rFonts w:ascii="Arial" w:hAnsi="Arial" w:cs="Arial"/>
        </w:rPr>
        <w:t>OB/GYN appointment to figure out birth plan</w:t>
      </w:r>
    </w:p>
    <w:sectPr w:rsidR="00B72327" w:rsidRPr="00C739E7" w:rsidSect="00C739E7">
      <w:pgSz w:w="15840" w:h="12240" w:orient="landscape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CC969" w14:textId="77777777" w:rsidR="00FF6C55" w:rsidRDefault="00FF6C55">
      <w:pPr>
        <w:spacing w:before="0" w:after="0"/>
      </w:pPr>
      <w:r>
        <w:separator/>
      </w:r>
    </w:p>
  </w:endnote>
  <w:endnote w:type="continuationSeparator" w:id="0">
    <w:p w14:paraId="6AC8347A" w14:textId="77777777" w:rsidR="00FF6C55" w:rsidRDefault="00FF6C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28CE8" w14:textId="77777777" w:rsidR="00FF6C55" w:rsidRDefault="00FF6C55">
      <w:pPr>
        <w:spacing w:before="0" w:after="0"/>
      </w:pPr>
      <w:r>
        <w:separator/>
      </w:r>
    </w:p>
  </w:footnote>
  <w:footnote w:type="continuationSeparator" w:id="0">
    <w:p w14:paraId="1E5B0406" w14:textId="77777777" w:rsidR="00FF6C55" w:rsidRDefault="00FF6C5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4/30/2021"/>
    <w:docVar w:name="MonthStart" w:val="4/1/2021"/>
    <w:docVar w:name="ShowDynamicGuides" w:val="1"/>
    <w:docVar w:name="ShowMarginGuides" w:val="0"/>
    <w:docVar w:name="ShowOutlines" w:val="0"/>
    <w:docVar w:name="ShowStaticGuides" w:val="0"/>
  </w:docVars>
  <w:rsids>
    <w:rsidRoot w:val="00C739E7"/>
    <w:rsid w:val="00124ADC"/>
    <w:rsid w:val="00193E15"/>
    <w:rsid w:val="0025748C"/>
    <w:rsid w:val="002F7032"/>
    <w:rsid w:val="00320970"/>
    <w:rsid w:val="00375B27"/>
    <w:rsid w:val="005B0C48"/>
    <w:rsid w:val="005C3118"/>
    <w:rsid w:val="0064687B"/>
    <w:rsid w:val="0075113D"/>
    <w:rsid w:val="00812DAD"/>
    <w:rsid w:val="0081356A"/>
    <w:rsid w:val="008F0AEB"/>
    <w:rsid w:val="009055D2"/>
    <w:rsid w:val="00925ED9"/>
    <w:rsid w:val="00997C7D"/>
    <w:rsid w:val="009A164A"/>
    <w:rsid w:val="009A7C5B"/>
    <w:rsid w:val="00B72327"/>
    <w:rsid w:val="00B864F3"/>
    <w:rsid w:val="00BC6A26"/>
    <w:rsid w:val="00BF0FEE"/>
    <w:rsid w:val="00BF4383"/>
    <w:rsid w:val="00C41633"/>
    <w:rsid w:val="00C739E7"/>
    <w:rsid w:val="00CB00F4"/>
    <w:rsid w:val="00D86D82"/>
    <w:rsid w:val="00EA415B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10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kam\AppData\Local\Microsoft\Office\16.0\DTS\en-US%7b9AAD9A8E-EA4B-47DF-846D-46965155166C%7d\%7bE97B34D2-8323-4B87-89F8-A44B29438D78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3AA3F658BC4EE0B447543672198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1F65B-C51D-454D-B4E3-BC9037C9FF4F}"/>
      </w:docPartPr>
      <w:docPartBody>
        <w:p w:rsidR="00000000" w:rsidRDefault="009107CC">
          <w:pPr>
            <w:pStyle w:val="CA3AA3F658BC4EE0B44754367219857A"/>
          </w:pPr>
          <w:r>
            <w:t>Sunday</w:t>
          </w:r>
        </w:p>
      </w:docPartBody>
    </w:docPart>
    <w:docPart>
      <w:docPartPr>
        <w:name w:val="8E74F9FFDD4645CC8F63697755D9A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79B2-108F-4687-A0C3-1B26D3DD7443}"/>
      </w:docPartPr>
      <w:docPartBody>
        <w:p w:rsidR="00000000" w:rsidRDefault="009107CC">
          <w:pPr>
            <w:pStyle w:val="8E74F9FFDD4645CC8F63697755D9A674"/>
          </w:pPr>
          <w:r>
            <w:t>Monday</w:t>
          </w:r>
        </w:p>
      </w:docPartBody>
    </w:docPart>
    <w:docPart>
      <w:docPartPr>
        <w:name w:val="E723B9C48F9443C9A59856A2B1EB1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D6AD4-1FA5-4E27-9C8E-A222D08A1E61}"/>
      </w:docPartPr>
      <w:docPartBody>
        <w:p w:rsidR="00000000" w:rsidRDefault="009107CC">
          <w:pPr>
            <w:pStyle w:val="E723B9C48F9443C9A59856A2B1EB1AEC"/>
          </w:pPr>
          <w:r>
            <w:t>Tuesday</w:t>
          </w:r>
        </w:p>
      </w:docPartBody>
    </w:docPart>
    <w:docPart>
      <w:docPartPr>
        <w:name w:val="F3931D6F7963462C9F279A8228201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1FAC6-8C98-4D89-8319-BB3C56EA3093}"/>
      </w:docPartPr>
      <w:docPartBody>
        <w:p w:rsidR="00000000" w:rsidRDefault="009107CC">
          <w:pPr>
            <w:pStyle w:val="F3931D6F7963462C9F279A8228201832"/>
          </w:pPr>
          <w:r>
            <w:t>Wednesday</w:t>
          </w:r>
        </w:p>
      </w:docPartBody>
    </w:docPart>
    <w:docPart>
      <w:docPartPr>
        <w:name w:val="8EBF921F994841458581D831B5B4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A6368-0695-42FD-B757-8DA8F1EC3665}"/>
      </w:docPartPr>
      <w:docPartBody>
        <w:p w:rsidR="00000000" w:rsidRDefault="009107CC">
          <w:pPr>
            <w:pStyle w:val="8EBF921F994841458581D831B5B4EBA1"/>
          </w:pPr>
          <w:r>
            <w:t>Thursday</w:t>
          </w:r>
        </w:p>
      </w:docPartBody>
    </w:docPart>
    <w:docPart>
      <w:docPartPr>
        <w:name w:val="48AC063CD3694794A331EF3E735E1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C074A-B977-46BB-AA37-3FFCCECD649A}"/>
      </w:docPartPr>
      <w:docPartBody>
        <w:p w:rsidR="00000000" w:rsidRDefault="009107CC">
          <w:pPr>
            <w:pStyle w:val="48AC063CD3694794A331EF3E735E180A"/>
          </w:pPr>
          <w:r>
            <w:t>Friday</w:t>
          </w:r>
        </w:p>
      </w:docPartBody>
    </w:docPart>
    <w:docPart>
      <w:docPartPr>
        <w:name w:val="7CE26BAC63FB413A90B03062BD119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B5C31-A0E3-4747-8066-2691F7AE3F19}"/>
      </w:docPartPr>
      <w:docPartBody>
        <w:p w:rsidR="00000000" w:rsidRDefault="009107CC">
          <w:pPr>
            <w:pStyle w:val="7CE26BAC63FB413A90B03062BD119755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CC"/>
    <w:rsid w:val="0091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BDC0EA11F947648CEEC51078BDCA20">
    <w:name w:val="21BDC0EA11F947648CEEC51078BDCA20"/>
  </w:style>
  <w:style w:type="paragraph" w:customStyle="1" w:styleId="B6EFA25350F941549F05DBC113817C37">
    <w:name w:val="B6EFA25350F941549F05DBC113817C37"/>
  </w:style>
  <w:style w:type="paragraph" w:customStyle="1" w:styleId="D1E37AC5A7084684ABB287BC95D85F90">
    <w:name w:val="D1E37AC5A7084684ABB287BC95D85F90"/>
  </w:style>
  <w:style w:type="paragraph" w:customStyle="1" w:styleId="CA3AA3F658BC4EE0B44754367219857A">
    <w:name w:val="CA3AA3F658BC4EE0B44754367219857A"/>
  </w:style>
  <w:style w:type="paragraph" w:customStyle="1" w:styleId="8E74F9FFDD4645CC8F63697755D9A674">
    <w:name w:val="8E74F9FFDD4645CC8F63697755D9A674"/>
  </w:style>
  <w:style w:type="paragraph" w:customStyle="1" w:styleId="E723B9C48F9443C9A59856A2B1EB1AEC">
    <w:name w:val="E723B9C48F9443C9A59856A2B1EB1AEC"/>
  </w:style>
  <w:style w:type="paragraph" w:customStyle="1" w:styleId="F3931D6F7963462C9F279A8228201832">
    <w:name w:val="F3931D6F7963462C9F279A8228201832"/>
  </w:style>
  <w:style w:type="paragraph" w:customStyle="1" w:styleId="8EBF921F994841458581D831B5B4EBA1">
    <w:name w:val="8EBF921F994841458581D831B5B4EBA1"/>
  </w:style>
  <w:style w:type="paragraph" w:customStyle="1" w:styleId="48AC063CD3694794A331EF3E735E180A">
    <w:name w:val="48AC063CD3694794A331EF3E735E180A"/>
  </w:style>
  <w:style w:type="paragraph" w:customStyle="1" w:styleId="7CE26BAC63FB413A90B03062BD119755">
    <w:name w:val="7CE26BAC63FB413A90B03062BD119755"/>
  </w:style>
  <w:style w:type="paragraph" w:customStyle="1" w:styleId="32511B6A0C5B41BA838AC7000417FD65">
    <w:name w:val="32511B6A0C5B41BA838AC7000417F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Calendar" insertBeforeMso="TabHome">
        <group id="Calendar" label="Calendar">
          <button id="NewDates" visible="true" size="large" label="Select New Dates" keytip="D" screentip="Select a new month and year for this calendar." onAction="CustomizeCalendar" imageMso="CalendarMonthDetailsSplitButton"/>
        </group>
        <group id="Themes" label="Theme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AB4C-DE95-4D99-AE3C-ED6E8B5E88D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EB38A1C-E39A-428D-998B-87EC4D172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EFB01-F854-437C-B4FC-393DE621B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{E97B34D2-8323-4B87-89F8-A44B29438D78}tf16382941_win32.dotm</Template>
  <TotalTime>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2021-03-28T03:39:00Z</dcterms:created>
  <dcterms:modified xsi:type="dcterms:W3CDTF">2021-03-28T03:55:00Z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